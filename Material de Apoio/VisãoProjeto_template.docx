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B48BFE0" w14:textId="77777777" w:rsidR="00000000" w:rsidRDefault="009456E2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F5953">
        <w:t>&lt;Nome do Projeto&gt;</w:t>
      </w:r>
      <w:r>
        <w:fldChar w:fldCharType="end"/>
      </w:r>
    </w:p>
    <w:p w14:paraId="20F5AD19" w14:textId="77777777" w:rsidR="00000000" w:rsidRDefault="009456E2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CF5953">
        <w:t>Visão (Projeto Pequeno)</w:t>
      </w:r>
      <w:r>
        <w:fldChar w:fldCharType="end"/>
      </w:r>
    </w:p>
    <w:p w14:paraId="0BFE5ED1" w14:textId="77777777" w:rsidR="00000000" w:rsidRDefault="009456E2">
      <w:pPr>
        <w:pStyle w:val="Ttulo"/>
        <w:jc w:val="right"/>
      </w:pPr>
    </w:p>
    <w:p w14:paraId="38883D63" w14:textId="77777777" w:rsidR="00000000" w:rsidRDefault="009456E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14:paraId="5DA7C10D" w14:textId="77777777" w:rsidR="00000000" w:rsidRDefault="009456E2">
      <w:pPr>
        <w:pStyle w:val="Ttulo"/>
        <w:rPr>
          <w:sz w:val="28"/>
          <w:szCs w:val="28"/>
        </w:rPr>
      </w:pPr>
    </w:p>
    <w:p w14:paraId="07A5F182" w14:textId="77777777" w:rsidR="00000000" w:rsidRDefault="009456E2"/>
    <w:p w14:paraId="042EBD48" w14:textId="77777777" w:rsidR="00000000" w:rsidRDefault="009456E2">
      <w:pPr>
        <w:pStyle w:val="InfoBlue"/>
      </w:pPr>
      <w:r>
        <w:t>[Observação: O template a seguir é fornecido para uso com o Rational Unified Process (RUP). O texto em azul exibido entre colchetes e em itálico</w:t>
      </w:r>
      <w:r>
        <w:t xml:space="preserve"> (style=InfoBlue) foi incluído para orientar o autor e deve ser excluído antes da publicação do documento. Um parágrafo digitado após esse estilo será automaticamente definido como normal (style=Body Text).]</w:t>
      </w:r>
    </w:p>
    <w:p w14:paraId="1020175A" w14:textId="77777777" w:rsidR="00000000" w:rsidRDefault="009456E2">
      <w:pPr>
        <w:pStyle w:val="InfoBlue"/>
        <w:rPr>
          <w:lang w:val="fr-FR"/>
        </w:rPr>
      </w:pPr>
      <w:r>
        <w:t>[Para personalizar campos automáticos no Microso</w:t>
      </w:r>
      <w:r>
        <w:t xml:space="preserve">ft Word (que exibem um fundo cinza quando selecionados), escolha File&gt;Properties e substitua os campos Title, Subject e Company pelas informações apropriadas para este documento. Depois de fechar a caixa de diálogo, para atualizar os campos automáticos no </w:t>
      </w:r>
      <w:r>
        <w:t xml:space="preserve">documento inteiro, selecione Edit&gt;Select All (ou Ctrl-A) e pressione F9 ou simplesmente clique no campo e pressione F9. </w:t>
      </w:r>
      <w:r>
        <w:rPr>
          <w:lang w:val="fr-FR"/>
        </w:rPr>
        <w:t>Isso deve ser feito separadamente para Cabeçalhos e Rodapés. Alt-F9 alterna entre a exibição de nomes de campos e do conteúdo dos campos</w:t>
      </w:r>
      <w:r>
        <w:rPr>
          <w:lang w:val="fr-FR"/>
        </w:rPr>
        <w:t xml:space="preserve">. Consulte a ajuda do Word para obter mais informações sobre como trabalhar com campos.] </w:t>
      </w:r>
    </w:p>
    <w:p w14:paraId="3A2C80E8" w14:textId="77777777" w:rsidR="00000000" w:rsidRDefault="009456E2">
      <w:pPr>
        <w:rPr>
          <w:lang w:val="fr-F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85A1A5F" w14:textId="77777777" w:rsidR="00000000" w:rsidRDefault="009456E2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0B018A6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2A367" w14:textId="77777777" w:rsidR="00000000" w:rsidRDefault="009456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367AE" w14:textId="77777777" w:rsidR="00000000" w:rsidRDefault="009456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D6012" w14:textId="77777777" w:rsidR="00000000" w:rsidRDefault="009456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B4E8E" w14:textId="77777777" w:rsidR="00000000" w:rsidRDefault="009456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0791B04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6A18D" w14:textId="77777777" w:rsidR="00000000" w:rsidRDefault="009456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070CB" w14:textId="77777777" w:rsidR="00000000" w:rsidRDefault="009456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3FC06" w14:textId="77777777" w:rsidR="00000000" w:rsidRDefault="009456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8820B" w14:textId="77777777" w:rsidR="00000000" w:rsidRDefault="009456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44571DF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328F7" w14:textId="77777777" w:rsidR="00000000" w:rsidRDefault="009456E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81E5" w14:textId="77777777" w:rsidR="00000000" w:rsidRDefault="009456E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EF2E6" w14:textId="77777777" w:rsidR="00000000" w:rsidRDefault="009456E2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510C" w14:textId="77777777" w:rsidR="00000000" w:rsidRDefault="009456E2">
            <w:pPr>
              <w:pStyle w:val="Tabletext"/>
              <w:rPr>
                <w:lang w:val="pt-BR"/>
              </w:rPr>
            </w:pPr>
          </w:p>
        </w:tc>
      </w:tr>
      <w:tr w:rsidR="00000000" w14:paraId="4D41D1B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64A93" w14:textId="77777777" w:rsidR="00000000" w:rsidRDefault="009456E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7D72D" w14:textId="77777777" w:rsidR="00000000" w:rsidRDefault="009456E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90CB" w14:textId="77777777" w:rsidR="00000000" w:rsidRDefault="009456E2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DA578" w14:textId="77777777" w:rsidR="00000000" w:rsidRDefault="009456E2">
            <w:pPr>
              <w:pStyle w:val="Tabletext"/>
              <w:rPr>
                <w:lang w:val="pt-BR"/>
              </w:rPr>
            </w:pPr>
          </w:p>
        </w:tc>
      </w:tr>
      <w:tr w:rsidR="00000000" w14:paraId="5D8C272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86E9D" w14:textId="77777777" w:rsidR="00000000" w:rsidRDefault="009456E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88242" w14:textId="77777777" w:rsidR="00000000" w:rsidRDefault="009456E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9F651" w14:textId="77777777" w:rsidR="00000000" w:rsidRDefault="009456E2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B6130" w14:textId="77777777" w:rsidR="00000000" w:rsidRDefault="009456E2">
            <w:pPr>
              <w:pStyle w:val="Tabletext"/>
              <w:rPr>
                <w:lang w:val="pt-BR"/>
              </w:rPr>
            </w:pPr>
          </w:p>
        </w:tc>
      </w:tr>
    </w:tbl>
    <w:p w14:paraId="64C716A0" w14:textId="77777777" w:rsidR="00000000" w:rsidRDefault="009456E2">
      <w:pPr>
        <w:rPr>
          <w:lang w:val="pt-BR"/>
        </w:rPr>
      </w:pPr>
    </w:p>
    <w:p w14:paraId="44BBE3F2" w14:textId="77777777" w:rsidR="00000000" w:rsidRDefault="009456E2">
      <w:pPr>
        <w:pStyle w:val="Ttulo"/>
      </w:pPr>
      <w:r>
        <w:br w:type="page"/>
      </w:r>
      <w:r>
        <w:lastRenderedPageBreak/>
        <w:t>Índice Analítico</w:t>
      </w:r>
    </w:p>
    <w:p w14:paraId="7724A35C" w14:textId="77777777" w:rsidR="00000000" w:rsidRDefault="009456E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</w:instrText>
      </w:r>
      <w:r>
        <w:rPr>
          <w:noProof/>
        </w:rPr>
        <w:instrText xml:space="preserve">18208263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9C0891" w14:textId="77777777" w:rsidR="00000000" w:rsidRDefault="009456E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017E2A" w14:textId="77777777" w:rsidR="00000000" w:rsidRDefault="009456E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51E2C7" w14:textId="77777777" w:rsidR="00000000" w:rsidRDefault="009456E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5DE1C" w14:textId="77777777" w:rsidR="00000000" w:rsidRDefault="009456E2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Sentença de Posição do Produto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4CD6AEA3" w14:textId="77777777" w:rsidR="00000000" w:rsidRDefault="009456E2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fr-F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fr-FR"/>
        </w:rPr>
        <w:t>Descrições dos En</w:t>
      </w:r>
      <w:r>
        <w:rPr>
          <w:noProof/>
          <w:lang w:val="fr-FR"/>
        </w:rPr>
        <w:t>volvidos e Usuários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2F69494" w14:textId="77777777" w:rsidR="00000000" w:rsidRDefault="009456E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EEB27" w14:textId="77777777" w:rsidR="00000000" w:rsidRDefault="009456E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</w:rPr>
        <w:t>3.2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FF488" w14:textId="77777777" w:rsidR="00000000" w:rsidRDefault="009456E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D4FC8B" w14:textId="77777777" w:rsidR="00000000" w:rsidRDefault="009456E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das Principais Necessidades</w:t>
      </w:r>
      <w:r>
        <w:rPr>
          <w:noProof/>
          <w:lang w:val="pt-BR"/>
        </w:rPr>
        <w:t xml:space="preserve"> dos Envolvidos ou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E932FE" w14:textId="77777777" w:rsidR="00000000" w:rsidRDefault="009456E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561396" w14:textId="77777777" w:rsidR="00000000" w:rsidRDefault="009456E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3A4F1D" w14:textId="77777777" w:rsidR="00000000" w:rsidRDefault="009456E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F9DB68" w14:textId="77777777" w:rsidR="00000000" w:rsidRDefault="009456E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Suposições e De</w:t>
      </w:r>
      <w:r>
        <w:rPr>
          <w:noProof/>
          <w:lang w:val="pt-BR"/>
        </w:rPr>
        <w:t>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6316C0" w14:textId="77777777" w:rsidR="00000000" w:rsidRDefault="009456E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6C81CB" w14:textId="77777777" w:rsidR="00000000" w:rsidRDefault="009456E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Outros Requisitos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BC0B82" w14:textId="77777777" w:rsidR="00000000" w:rsidRDefault="009456E2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CF5953">
        <w:t>Visão (Projeto Pequeno)</w:t>
      </w:r>
      <w:r>
        <w:fldChar w:fldCharType="end"/>
      </w:r>
    </w:p>
    <w:p w14:paraId="20124E00" w14:textId="77777777" w:rsidR="00000000" w:rsidRDefault="009456E2">
      <w:pPr>
        <w:pStyle w:val="Ttulo1"/>
        <w:ind w:left="1080" w:hanging="360"/>
        <w:rPr>
          <w:sz w:val="20"/>
          <w:szCs w:val="20"/>
        </w:rPr>
      </w:pPr>
      <w:bookmarkStart w:id="1" w:name="_Toc512930904"/>
      <w:bookmarkStart w:id="2" w:name="_Toc456600917"/>
      <w:bookmarkStart w:id="3" w:name="_Toc456598586"/>
      <w:bookmarkStart w:id="4" w:name="_Toc452813577"/>
      <w:bookmarkStart w:id="5" w:name="_Toc436203377"/>
      <w:bookmarkStart w:id="6" w:name="_Toc18208263"/>
      <w:r>
        <w:rPr>
          <w:sz w:val="20"/>
          <w:szCs w:val="20"/>
        </w:rPr>
        <w:t>Introdução</w:t>
      </w:r>
      <w:bookmarkEnd w:id="1"/>
      <w:bookmarkEnd w:id="2"/>
      <w:bookmarkEnd w:id="3"/>
      <w:bookmarkEnd w:id="6"/>
    </w:p>
    <w:p w14:paraId="79470C52" w14:textId="77777777" w:rsidR="00000000" w:rsidRDefault="009456E2">
      <w:pPr>
        <w:pStyle w:val="InfoBlue"/>
        <w:rPr>
          <w:lang w:val="fr-FR"/>
        </w:rPr>
      </w:pPr>
      <w:r>
        <w:t>[A finalidade deste documento é co</w:t>
      </w:r>
      <w:r>
        <w:t>letar, analisar e definir as necessidades e características de nível superior do &lt;&lt;</w:t>
      </w:r>
      <w:r>
        <w:rPr>
          <w:i w:val="0"/>
          <w:iCs w:val="0"/>
        </w:rPr>
        <w:t>Nome do Sistema</w:t>
      </w:r>
      <w:r>
        <w:t xml:space="preserve">&gt;&gt;. </w:t>
      </w:r>
      <w:r>
        <w:rPr>
          <w:lang w:val="fr-FR"/>
        </w:rPr>
        <w:t xml:space="preserve">Ele enfoca os recursos de que os envolvidos e usuários-alvo precisam e mostra </w:t>
      </w:r>
      <w:r>
        <w:rPr>
          <w:b/>
          <w:bCs/>
          <w:lang w:val="fr-FR"/>
        </w:rPr>
        <w:t>por que</w:t>
      </w:r>
      <w:r>
        <w:rPr>
          <w:lang w:val="fr-FR"/>
        </w:rPr>
        <w:t xml:space="preserve"> essas necessidades existem. Os detalhes de como o &lt;&lt;</w:t>
      </w:r>
      <w:r>
        <w:rPr>
          <w:i w:val="0"/>
          <w:iCs w:val="0"/>
          <w:lang w:val="fr-FR"/>
        </w:rPr>
        <w:t>Nome do Sistema</w:t>
      </w:r>
      <w:r>
        <w:rPr>
          <w:lang w:val="fr-FR"/>
        </w:rPr>
        <w:t>&gt;</w:t>
      </w:r>
      <w:r>
        <w:rPr>
          <w:lang w:val="fr-FR"/>
        </w:rPr>
        <w:t>&gt; atende a essas necessidades estão descritos nas especificações suplementares e de caso de uso.]</w:t>
      </w:r>
    </w:p>
    <w:p w14:paraId="35B09A14" w14:textId="77777777" w:rsidR="00000000" w:rsidRDefault="009456E2">
      <w:pPr>
        <w:pStyle w:val="InfoBlue"/>
        <w:rPr>
          <w:lang w:val="pt-BR"/>
        </w:rPr>
      </w:pPr>
      <w:r>
        <w:rPr>
          <w:lang w:val="fr-FR"/>
        </w:rPr>
        <w:t xml:space="preserve"> </w:t>
      </w:r>
      <w:r>
        <w:rPr>
          <w:lang w:val="pt-BR"/>
        </w:rPr>
        <w:t xml:space="preserve">[A introdução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oferece uma visão geral de todo o documento. Ela inclui a finalidade e referências deste documento de </w:t>
      </w:r>
      <w:r>
        <w:rPr>
          <w:b/>
          <w:bCs/>
          <w:lang w:val="pt-BR"/>
        </w:rPr>
        <w:t>Visão</w:t>
      </w:r>
      <w:r>
        <w:rPr>
          <w:lang w:val="pt-BR"/>
        </w:rPr>
        <w:t>.]</w:t>
      </w:r>
    </w:p>
    <w:p w14:paraId="5313C782" w14:textId="77777777" w:rsidR="00000000" w:rsidRDefault="009456E2">
      <w:pPr>
        <w:pStyle w:val="Ttulo2"/>
        <w:rPr>
          <w:lang w:val="pt-BR"/>
        </w:rPr>
      </w:pPr>
      <w:bookmarkStart w:id="7" w:name="_Toc512930905"/>
      <w:bookmarkStart w:id="8" w:name="_Toc456600921"/>
      <w:bookmarkStart w:id="9" w:name="_Toc456598590"/>
      <w:bookmarkStart w:id="10" w:name="_Toc18208264"/>
      <w:r>
        <w:rPr>
          <w:lang w:val="pt-BR"/>
        </w:rPr>
        <w:t>Referências</w:t>
      </w:r>
      <w:bookmarkEnd w:id="7"/>
      <w:bookmarkEnd w:id="8"/>
      <w:bookmarkEnd w:id="9"/>
      <w:bookmarkEnd w:id="10"/>
    </w:p>
    <w:p w14:paraId="38D9A2B0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Identifique cada documento por título, número do relatório (se aplicável), data e organização de publicação. Especifique as fontes a partir das quais as </w:t>
      </w:r>
      <w:r>
        <w:rPr>
          <w:lang w:val="pt-BR"/>
        </w:rPr>
        <w:t>referências podem ser obtidas. Essas informações podem ser fornecidas por um anexo ou outro documento.]</w:t>
      </w:r>
    </w:p>
    <w:p w14:paraId="10431953" w14:textId="77777777" w:rsidR="00000000" w:rsidRDefault="009456E2">
      <w:pPr>
        <w:pStyle w:val="Ttulo1"/>
        <w:ind w:left="1080" w:hanging="360"/>
        <w:rPr>
          <w:sz w:val="20"/>
          <w:szCs w:val="20"/>
          <w:lang w:val="pt-BR"/>
        </w:rPr>
      </w:pPr>
      <w:bookmarkStart w:id="11" w:name="_Toc512930906"/>
      <w:bookmarkStart w:id="12" w:name="_Toc18208265"/>
      <w:r>
        <w:rPr>
          <w:sz w:val="20"/>
          <w:szCs w:val="20"/>
          <w:lang w:val="pt-BR"/>
        </w:rPr>
        <w:t>Posicionamento</w:t>
      </w:r>
      <w:bookmarkEnd w:id="4"/>
      <w:bookmarkEnd w:id="5"/>
      <w:bookmarkEnd w:id="11"/>
      <w:bookmarkEnd w:id="12"/>
    </w:p>
    <w:p w14:paraId="792F4164" w14:textId="77777777" w:rsidR="00000000" w:rsidRDefault="009456E2">
      <w:pPr>
        <w:pStyle w:val="Ttulo2"/>
        <w:rPr>
          <w:lang w:val="pt-BR"/>
        </w:rPr>
      </w:pPr>
      <w:bookmarkStart w:id="13" w:name="_Toc512930907"/>
      <w:bookmarkStart w:id="14" w:name="_Toc452813579"/>
      <w:bookmarkStart w:id="15" w:name="_Toc436203379"/>
      <w:bookmarkStart w:id="16" w:name="_Toc18208266"/>
      <w:r>
        <w:rPr>
          <w:lang w:val="pt-BR"/>
        </w:rPr>
        <w:t>Descrição do Problema</w:t>
      </w:r>
      <w:bookmarkEnd w:id="13"/>
      <w:bookmarkEnd w:id="14"/>
      <w:bookmarkEnd w:id="15"/>
      <w:bookmarkEnd w:id="16"/>
    </w:p>
    <w:p w14:paraId="24EC9B08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Pode ser utilizado o seguinte fo</w:t>
      </w:r>
      <w:r>
        <w:rPr>
          <w:lang w:val="pt-BR"/>
        </w:rPr>
        <w:t>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00000" w14:paraId="02132935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044592" w14:textId="77777777" w:rsidR="00000000" w:rsidRDefault="009456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2EDA657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000000" w14:paraId="0D59E387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4208250" w14:textId="77777777" w:rsidR="00000000" w:rsidRDefault="009456E2">
            <w:pPr>
              <w:pStyle w:val="Corpodetexto"/>
              <w:keepNext/>
              <w:ind w:left="72"/>
              <w:rPr>
                <w:lang w:val="fr-FR"/>
              </w:rPr>
            </w:pPr>
            <w:r>
              <w:rPr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E340969" w14:textId="77777777" w:rsidR="00000000" w:rsidRDefault="009456E2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>[os envolvidos afetados pelo problema]</w:t>
            </w:r>
          </w:p>
        </w:tc>
      </w:tr>
      <w:tr w:rsidR="00000000" w14:paraId="11B319A4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7A787A" w14:textId="77777777" w:rsidR="00000000" w:rsidRDefault="009456E2">
            <w:pPr>
              <w:pStyle w:val="Corpodetexto"/>
              <w:keepNext/>
              <w:ind w:left="72"/>
              <w:rPr>
                <w:lang w:val="fr-FR"/>
              </w:rPr>
            </w:pPr>
            <w:r>
              <w:rPr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16CB046" w14:textId="77777777" w:rsidR="00000000" w:rsidRDefault="009456E2">
            <w:pPr>
              <w:pStyle w:val="InfoBlue"/>
            </w:pPr>
            <w:r>
              <w:t>[qual é o impacto do problema?]</w:t>
            </w:r>
          </w:p>
        </w:tc>
      </w:tr>
      <w:tr w:rsidR="00000000" w14:paraId="5FAFBC76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EEB6280" w14:textId="77777777" w:rsidR="00000000" w:rsidRDefault="009456E2">
            <w:pPr>
              <w:pStyle w:val="Corpodetexto"/>
              <w:ind w:left="72"/>
            </w:pPr>
            <w: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72E8BA3" w14:textId="77777777" w:rsidR="00000000" w:rsidRDefault="009456E2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>[liste alguns dos principais benefícios de uma boa solução]</w:t>
            </w:r>
          </w:p>
        </w:tc>
      </w:tr>
    </w:tbl>
    <w:p w14:paraId="73DDE94F" w14:textId="77777777" w:rsidR="00000000" w:rsidRDefault="009456E2">
      <w:pPr>
        <w:pStyle w:val="Ttulo2"/>
      </w:pPr>
      <w:bookmarkStart w:id="17" w:name="_Toc512930908"/>
      <w:bookmarkStart w:id="18" w:name="_Toc452813580"/>
      <w:bookmarkStart w:id="19" w:name="_Toc436203380"/>
      <w:bookmarkStart w:id="20" w:name="_Toc425054392"/>
      <w:bookmarkStart w:id="21" w:name="_Toc422186485"/>
      <w:bookmarkStart w:id="22" w:name="_Toc18208267"/>
      <w:r>
        <w:rPr>
          <w:lang w:val="pt-BR"/>
        </w:rPr>
        <w:t>Sentença de Posição do Produto</w:t>
      </w:r>
      <w:bookmarkEnd w:id="17"/>
      <w:bookmarkEnd w:id="18"/>
      <w:bookmarkEnd w:id="19"/>
      <w:bookmarkEnd w:id="20"/>
      <w:bookmarkEnd w:id="21"/>
      <w:bookmarkEnd w:id="22"/>
    </w:p>
    <w:p w14:paraId="234C71DD" w14:textId="77777777" w:rsidR="00000000" w:rsidRDefault="009456E2">
      <w:pPr>
        <w:pStyle w:val="InfoBlue"/>
      </w:pPr>
      <w:r>
        <w:rPr>
          <w:lang w:val="pt-BR"/>
        </w:rPr>
        <w:t>[Forne</w:t>
      </w:r>
      <w:r>
        <w:rPr>
          <w:lang w:val="pt-BR"/>
        </w:rPr>
        <w:t>ça uma sentença geral resumindo, no nível mais alto, a posição exclusiva que o produto pretende ocupar no mercado.</w:t>
      </w:r>
      <w:r>
        <w:t xml:space="preserve"> Pode ser utilizado o seguinte formato:]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000000" w14:paraId="6F318DD4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6B8EFFF" w14:textId="77777777" w:rsidR="00000000" w:rsidRDefault="009456E2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FDBD2C4" w14:textId="77777777" w:rsidR="00000000" w:rsidRDefault="009456E2">
            <w:pPr>
              <w:pStyle w:val="InfoBlue"/>
            </w:pPr>
            <w:r>
              <w:t>[cliente-alvo]</w:t>
            </w:r>
          </w:p>
        </w:tc>
      </w:tr>
      <w:tr w:rsidR="00000000" w14:paraId="11893FC2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1AFC0B" w14:textId="77777777" w:rsidR="00000000" w:rsidRDefault="009456E2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5441FEB" w14:textId="77777777" w:rsidR="00000000" w:rsidRDefault="009456E2">
            <w:pPr>
              <w:pStyle w:val="InfoBlue"/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000000" w14:paraId="63C6894C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5FB098" w14:textId="77777777" w:rsidR="00000000" w:rsidRDefault="009456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7069D1F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  é um(a) [cat</w:t>
            </w:r>
            <w:r>
              <w:rPr>
                <w:lang w:val="pt-BR"/>
              </w:rPr>
              <w:t>egoria do produto]</w:t>
            </w:r>
          </w:p>
        </w:tc>
      </w:tr>
      <w:tr w:rsidR="00000000" w14:paraId="7D953759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8E1D0C" w14:textId="77777777" w:rsidR="00000000" w:rsidRDefault="009456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0FD398A" w14:textId="77777777" w:rsidR="00000000" w:rsidRDefault="009456E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000000" w14:paraId="579C5520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07957D4" w14:textId="77777777" w:rsidR="00000000" w:rsidRDefault="009456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A2B3BA8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000000" w14:paraId="41D9D859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37A9633" w14:textId="77777777" w:rsidR="00000000" w:rsidRDefault="009456E2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E0F9BF" w14:textId="77777777" w:rsidR="00000000" w:rsidRDefault="009456E2">
            <w:pPr>
              <w:pStyle w:val="InfoBlue"/>
            </w:pPr>
            <w:r>
              <w:t>[indique a principal diferença]</w:t>
            </w:r>
          </w:p>
        </w:tc>
      </w:tr>
    </w:tbl>
    <w:p w14:paraId="5D4D9E81" w14:textId="77777777" w:rsidR="00000000" w:rsidRDefault="009456E2">
      <w:pPr>
        <w:pStyle w:val="InfoBlue"/>
      </w:pPr>
      <w:r>
        <w:rPr>
          <w:lang w:val="pt-BR"/>
        </w:rPr>
        <w:t>[Uma sentença de posição do produto comunica o objetivo do a</w:t>
      </w:r>
      <w:r>
        <w:rPr>
          <w:lang w:val="pt-BR"/>
        </w:rPr>
        <w:t>plicativo e a importância do projeto para todo o pessoal envolvido.]</w:t>
      </w:r>
    </w:p>
    <w:p w14:paraId="05C6A258" w14:textId="77777777" w:rsidR="00000000" w:rsidRDefault="009456E2">
      <w:pPr>
        <w:pStyle w:val="Ttulo1"/>
        <w:ind w:left="1080" w:hanging="360"/>
        <w:rPr>
          <w:sz w:val="20"/>
          <w:szCs w:val="20"/>
          <w:lang w:val="fr-FR"/>
        </w:rPr>
      </w:pPr>
      <w:bookmarkStart w:id="23" w:name="_Toc512930909"/>
      <w:bookmarkStart w:id="24" w:name="_Toc452813581"/>
      <w:bookmarkStart w:id="25" w:name="_Toc447960005"/>
      <w:bookmarkStart w:id="26" w:name="_Toc436203381"/>
      <w:bookmarkStart w:id="27" w:name="_Toc18208268"/>
      <w:r>
        <w:rPr>
          <w:sz w:val="20"/>
          <w:szCs w:val="20"/>
          <w:lang w:val="fr-FR"/>
        </w:rPr>
        <w:t>Descrições dos Envolvidos e Usuários</w:t>
      </w:r>
      <w:bookmarkEnd w:id="23"/>
      <w:bookmarkEnd w:id="24"/>
      <w:bookmarkEnd w:id="25"/>
      <w:bookmarkEnd w:id="27"/>
    </w:p>
    <w:p w14:paraId="304EB787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[Para fornecer, de maneira eficiente, produtos e serviços que atendam às reais necessidades dos usuários e envolvidos, é necessário identificar e cons</w:t>
      </w:r>
      <w:r>
        <w:rPr>
          <w:lang w:val="pt-BR"/>
        </w:rPr>
        <w:t>iderar todos os envolvidos como parte do processo de Modelagem de Requisitos. É necessário também identificar os usuários do sistema e assegurar que a comunidade de envolvidos os represente adequadamente. Esta seção fornece um perfil dos envolvidos e dos u</w:t>
      </w:r>
      <w:r>
        <w:rPr>
          <w:lang w:val="pt-BR"/>
        </w:rPr>
        <w:t xml:space="preserve">suários que integram o projeto, e </w:t>
      </w:r>
      <w:r>
        <w:rPr>
          <w:lang w:val="pt-BR"/>
        </w:rPr>
        <w:lastRenderedPageBreak/>
        <w:t xml:space="preserve">dos principais problemas que, de acordo com o ponto de vista deles, poderão ser abordados pela solução proposta. Ela não descreve as solicitações ou os requisitos específicos dos usuários e dos envolvidos, já que eles são </w:t>
      </w:r>
      <w:r>
        <w:rPr>
          <w:lang w:val="pt-BR"/>
        </w:rPr>
        <w:t>capturados em um artefato individual de solicitações dos envolvidos. Em vez disso, ela fornece a base e a justificativa que explicam por que os requisitos são necessários.]</w:t>
      </w:r>
    </w:p>
    <w:p w14:paraId="56E37A4D" w14:textId="77777777" w:rsidR="00000000" w:rsidRDefault="009456E2">
      <w:pPr>
        <w:pStyle w:val="Ttulo2"/>
        <w:rPr>
          <w:lang w:val="pt-BR"/>
        </w:rPr>
      </w:pPr>
      <w:bookmarkStart w:id="28" w:name="_Toc512930910"/>
      <w:bookmarkStart w:id="29" w:name="_Toc452813583"/>
      <w:bookmarkStart w:id="30" w:name="_Toc18208269"/>
      <w:r>
        <w:rPr>
          <w:lang w:val="pt-BR"/>
        </w:rPr>
        <w:t>Resumo dos Envolvidos</w:t>
      </w:r>
      <w:bookmarkEnd w:id="28"/>
      <w:bookmarkEnd w:id="29"/>
      <w:bookmarkEnd w:id="30"/>
    </w:p>
    <w:p w14:paraId="6FD7C804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[Há uma série de envolvidos que se interessam pelo desenvolvi</w:t>
      </w:r>
      <w:r>
        <w:rPr>
          <w:lang w:val="pt-BR"/>
        </w:rPr>
        <w:t>mento e nem todos eles são usuários finais. Apresente uma lista resumida desses envolvidos que não são usuários. (O resumo dos usuários encontra-se na seção 3,2.)]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000000" w14:paraId="14894612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4213ECF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A7360B1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75149CE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000000" w14:paraId="1293A275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1D908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[Informe o tipo de envolvidos.]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0675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[Faça uma breve descrição </w:t>
            </w:r>
            <w:r>
              <w:rPr>
                <w:lang w:val="pt-BR"/>
              </w:rPr>
              <w:t>dos envolvidos.]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4AEC3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[Resuma as principais responsabilidades do envolvido no que diz respeito ao sistema em desenvolvimento; ou seja, o interesse dele como envolvido. Por exemplo, este envolvido:</w:t>
            </w:r>
          </w:p>
          <w:p w14:paraId="46B15D36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garante que o sistema poderá ter manutenção</w:t>
            </w:r>
          </w:p>
          <w:p w14:paraId="1D51A973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garante que haverá u</w:t>
            </w:r>
            <w:r>
              <w:rPr>
                <w:lang w:val="pt-BR"/>
              </w:rPr>
              <w:t>ma demanda do mercado para as características do produto</w:t>
            </w:r>
          </w:p>
          <w:p w14:paraId="60DE6988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monitora o andamento do projeto</w:t>
            </w:r>
          </w:p>
          <w:p w14:paraId="4F836E8E" w14:textId="77777777" w:rsidR="00000000" w:rsidRDefault="009456E2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>aprova fundos</w:t>
            </w:r>
          </w:p>
          <w:p w14:paraId="003529DD" w14:textId="77777777" w:rsidR="00000000" w:rsidRDefault="009456E2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>etc.]</w:t>
            </w:r>
          </w:p>
        </w:tc>
      </w:tr>
    </w:tbl>
    <w:p w14:paraId="44CC2B8F" w14:textId="77777777" w:rsidR="00000000" w:rsidRDefault="009456E2">
      <w:pPr>
        <w:pStyle w:val="Ttulo2"/>
        <w:rPr>
          <w:lang w:val="fr-FR"/>
        </w:rPr>
      </w:pPr>
      <w:bookmarkStart w:id="31" w:name="_Toc512930911"/>
      <w:bookmarkStart w:id="32" w:name="_Toc452813584"/>
      <w:bookmarkStart w:id="33" w:name="_Toc18208270"/>
      <w:r>
        <w:rPr>
          <w:lang w:val="fr-FR"/>
        </w:rPr>
        <w:t>Resumo dos Usuários</w:t>
      </w:r>
      <w:bookmarkEnd w:id="31"/>
      <w:bookmarkEnd w:id="32"/>
      <w:bookmarkEnd w:id="33"/>
    </w:p>
    <w:p w14:paraId="67AFF8FA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[Apresente uma lista resumida de todos os usuários identificados.]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28"/>
      </w:tblGrid>
      <w:tr w:rsidR="00000000" w14:paraId="589D1D64" w14:textId="77777777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4EF6DAD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04F8467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1597353E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4E24C7C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</w:t>
            </w:r>
          </w:p>
        </w:tc>
      </w:tr>
      <w:tr w:rsidR="00000000" w14:paraId="7756B6F0" w14:textId="77777777">
        <w:tblPrEx>
          <w:tblCellMar>
            <w:top w:w="0" w:type="dxa"/>
            <w:bottom w:w="0" w:type="dxa"/>
          </w:tblCellMar>
        </w:tblPrEx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D7832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[Informe o tipo</w:t>
            </w:r>
            <w:r>
              <w:rPr>
                <w:lang w:val="pt-BR"/>
              </w:rPr>
              <w:t xml:space="preserve"> de usuário.]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8DB19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[Faça uma breve descrição do que eles representam no que diz respeito ao sistema.]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A2C1F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as principais responsabilidades do usuário em relação ao sistema em desenvolvimento como, por exemplo:</w:t>
            </w:r>
          </w:p>
          <w:p w14:paraId="22FB532B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percebe os detalhes</w:t>
            </w:r>
          </w:p>
          <w:p w14:paraId="1EB24B0D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produz relatórios</w:t>
            </w:r>
          </w:p>
          <w:p w14:paraId="38F5EE91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coordena o </w:t>
            </w:r>
            <w:r>
              <w:rPr>
                <w:lang w:val="pt-BR"/>
              </w:rPr>
              <w:t>trabalho</w:t>
            </w:r>
          </w:p>
          <w:p w14:paraId="4DCDF708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ADD3F" w14:textId="77777777" w:rsidR="00000000" w:rsidRDefault="009456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[Se o usuário não estiver representado diretamente, identifique o envolvido responsável por representar o interesse do usuário.]</w:t>
            </w:r>
          </w:p>
        </w:tc>
      </w:tr>
    </w:tbl>
    <w:p w14:paraId="54B51B88" w14:textId="77777777" w:rsidR="00000000" w:rsidRDefault="009456E2">
      <w:pPr>
        <w:pStyle w:val="Corpodetexto"/>
        <w:rPr>
          <w:lang w:val="pt-BR"/>
        </w:rPr>
      </w:pPr>
    </w:p>
    <w:p w14:paraId="42EE2478" w14:textId="77777777" w:rsidR="00000000" w:rsidRDefault="009456E2">
      <w:pPr>
        <w:pStyle w:val="Ttulo2"/>
        <w:rPr>
          <w:lang w:val="pt-BR"/>
        </w:rPr>
      </w:pPr>
      <w:bookmarkStart w:id="34" w:name="_Toc512930912"/>
      <w:bookmarkStart w:id="35" w:name="_Toc452813585"/>
      <w:bookmarkStart w:id="36" w:name="_Toc436203384"/>
      <w:bookmarkStart w:id="37" w:name="_Toc425054386"/>
      <w:bookmarkStart w:id="38" w:name="_Toc422186479"/>
      <w:bookmarkStart w:id="39" w:name="_Toc346297773"/>
      <w:bookmarkStart w:id="40" w:name="_Toc342757864"/>
      <w:bookmarkStart w:id="41" w:name="_Toc18208271"/>
      <w:r>
        <w:rPr>
          <w:lang w:val="pt-BR"/>
        </w:rPr>
        <w:t>Ambiente do Usuário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4F9F74B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</w:t>
      </w:r>
      <w:r>
        <w:rPr>
          <w:lang w:val="pt-BR"/>
        </w:rPr>
        <w:t>ões:</w:t>
      </w:r>
    </w:p>
    <w:p w14:paraId="4490E112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05174DCE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6A107847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Existem restrições ambientais exclusivas: telefone celular, ambientes ao ar livr</w:t>
      </w:r>
      <w:r>
        <w:rPr>
          <w:lang w:val="pt-BR"/>
        </w:rPr>
        <w:t>e, uso em aeronaves e assim por diante?</w:t>
      </w:r>
    </w:p>
    <w:p w14:paraId="14E32E96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Que plataformas de sistema são utilizadas hoje? Quais são as futuras plataformas?</w:t>
      </w:r>
    </w:p>
    <w:p w14:paraId="6A7EEE75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lastRenderedPageBreak/>
        <w:t>Que outros aplicativos estão em uso? É necessário que o seu aplicativo interaja com eles?</w:t>
      </w:r>
    </w:p>
    <w:p w14:paraId="228EE0A9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Este é o ponto em que podem ser incluídos fr</w:t>
      </w:r>
      <w:r>
        <w:rPr>
          <w:lang w:val="pt-BR"/>
        </w:rPr>
        <w:t>agmentos do Modelo de Negócios para resumir a tarefa e os papéis envolvidos etc.]</w:t>
      </w:r>
    </w:p>
    <w:p w14:paraId="5E4D8B49" w14:textId="77777777" w:rsidR="00000000" w:rsidRDefault="009456E2">
      <w:pPr>
        <w:pStyle w:val="Ttulo2"/>
        <w:rPr>
          <w:lang w:val="pt-BR"/>
        </w:rPr>
      </w:pPr>
      <w:bookmarkStart w:id="42" w:name="_Toc512930913"/>
      <w:bookmarkStart w:id="43" w:name="_Toc452813588"/>
      <w:bookmarkStart w:id="44" w:name="_Toc18208272"/>
      <w:r>
        <w:rPr>
          <w:lang w:val="pt-BR"/>
        </w:rPr>
        <w:t>Resumo das Principais Necessidades dos Envolvidos ou Usuários</w:t>
      </w:r>
      <w:bookmarkEnd w:id="42"/>
      <w:bookmarkEnd w:id="43"/>
      <w:bookmarkEnd w:id="44"/>
    </w:p>
    <w:p w14:paraId="5FE54BD4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 xml:space="preserve">[Liste os principais problemas com as soluções existentes conforme o ponto de vista do envolvido ou do usuário. </w:t>
      </w:r>
      <w:r>
        <w:rPr>
          <w:lang w:val="pt-BR"/>
        </w:rPr>
        <w:t>Para cada problema, esclareça os seguintes pontos:</w:t>
      </w:r>
    </w:p>
    <w:p w14:paraId="7A9AFBD3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 xml:space="preserve">Quais são as causas deste problema? </w:t>
      </w:r>
    </w:p>
    <w:p w14:paraId="26BBB881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Como ele está sendo resolvido agora?</w:t>
      </w:r>
    </w:p>
    <w:p w14:paraId="0AA1E13E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Que soluções o envolvido ou usuário deseja?]</w:t>
      </w:r>
    </w:p>
    <w:p w14:paraId="7F4AB9B9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 xml:space="preserve">[É essencial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atribuída pelo envolvido ou usuário</w:t>
      </w:r>
      <w:r>
        <w:rPr>
          <w:lang w:val="pt-BR"/>
        </w:rPr>
        <w:t xml:space="preserve"> à resolução de cada problema. Técnicas de ordenação e votação cumulativa indicam os problemas que </w:t>
      </w:r>
      <w:r>
        <w:rPr>
          <w:b/>
          <w:bCs/>
          <w:lang w:val="pt-BR"/>
        </w:rPr>
        <w:t>devem</w:t>
      </w:r>
      <w:r>
        <w:rPr>
          <w:lang w:val="pt-BR"/>
        </w:rPr>
        <w:t xml:space="preserve"> ser resolvidos versus problemas que eles gostariam que fossem resolvidos.</w:t>
      </w:r>
    </w:p>
    <w:p w14:paraId="70C3E2DE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</w:t>
      </w:r>
      <w:r>
        <w:rPr>
          <w:lang w:val="pt-BR"/>
        </w:rPr>
        <w:t>apturar as Necessidades, pode ser um fragmento ou relatório dessa ferramenta.]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000000" w14:paraId="2DC602DC" w14:textId="77777777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5E357CF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1DAC6F1A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B2EF62F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3A75CB0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69BB044" w14:textId="77777777" w:rsidR="00000000" w:rsidRDefault="009456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000000" w14:paraId="4BEFC0F7" w14:textId="77777777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889D1" w14:textId="77777777" w:rsidR="00000000" w:rsidRDefault="009456E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BCCDF" w14:textId="77777777" w:rsidR="00000000" w:rsidRDefault="009456E2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F7ED2" w14:textId="77777777" w:rsidR="00000000" w:rsidRDefault="009456E2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12924" w14:textId="77777777" w:rsidR="00000000" w:rsidRDefault="009456E2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3FE4E" w14:textId="77777777" w:rsidR="00000000" w:rsidRDefault="009456E2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47CA9A46" w14:textId="77777777" w:rsidR="00000000" w:rsidRDefault="009456E2">
      <w:pPr>
        <w:pStyle w:val="Corpodetexto"/>
        <w:rPr>
          <w:lang w:val="pt-BR"/>
        </w:rPr>
      </w:pPr>
    </w:p>
    <w:p w14:paraId="428D4167" w14:textId="77777777" w:rsidR="00000000" w:rsidRDefault="009456E2">
      <w:pPr>
        <w:pStyle w:val="Ttulo2"/>
        <w:rPr>
          <w:lang w:val="pt-BR"/>
        </w:rPr>
      </w:pPr>
      <w:bookmarkStart w:id="45" w:name="_Toc512930914"/>
      <w:bookmarkStart w:id="46" w:name="_Toc452813589"/>
      <w:bookmarkStart w:id="47" w:name="_Toc18208273"/>
      <w:r>
        <w:rPr>
          <w:lang w:val="pt-BR"/>
        </w:rPr>
        <w:t>Alternativas e Concorrência</w:t>
      </w:r>
      <w:bookmarkEnd w:id="45"/>
      <w:bookmarkEnd w:id="46"/>
      <w:bookmarkEnd w:id="47"/>
    </w:p>
    <w:p w14:paraId="4012DB51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</w:t>
      </w:r>
      <w:r>
        <w:rPr>
          <w:lang w:val="pt-BR"/>
        </w:rPr>
        <w:t>ra disponíveis. Entre elas podem estar incluídas a compra de um produto do concorrente, a criação de uma solução local ou a simples manutenção do status quo. Liste todas as opções conhecidas que a concorrência oferece ou que podem se tornar disponíveis. In</w:t>
      </w:r>
      <w:r>
        <w:rPr>
          <w:lang w:val="pt-BR"/>
        </w:rPr>
        <w:t>clua os principais pontos fortes e pontos fracos de cada concorrente segundo o ponto de vista do envolvido ou do usuário final.]</w:t>
      </w:r>
    </w:p>
    <w:p w14:paraId="2E749688" w14:textId="77777777" w:rsidR="00000000" w:rsidRDefault="009456E2">
      <w:pPr>
        <w:pStyle w:val="Ttulo1"/>
        <w:ind w:left="1080" w:hanging="360"/>
        <w:rPr>
          <w:sz w:val="20"/>
          <w:szCs w:val="20"/>
          <w:lang w:val="pt-BR"/>
        </w:rPr>
      </w:pPr>
      <w:bookmarkStart w:id="48" w:name="_Toc512930915"/>
      <w:bookmarkStart w:id="49" w:name="_Toc452813590"/>
      <w:bookmarkStart w:id="50" w:name="_Toc436203387"/>
      <w:bookmarkStart w:id="51" w:name="_Toc18208274"/>
      <w:bookmarkEnd w:id="26"/>
      <w:r>
        <w:rPr>
          <w:sz w:val="20"/>
          <w:szCs w:val="20"/>
          <w:lang w:val="pt-BR"/>
        </w:rPr>
        <w:t>Visão Geral do Produto</w:t>
      </w:r>
      <w:bookmarkEnd w:id="48"/>
      <w:bookmarkEnd w:id="49"/>
      <w:bookmarkEnd w:id="50"/>
      <w:bookmarkEnd w:id="51"/>
    </w:p>
    <w:p w14:paraId="49BFACA8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[Esta seção oferece uma visão de nível superior dos recursos do produto, interfaces com outros aplicativ</w:t>
      </w:r>
      <w:r>
        <w:rPr>
          <w:lang w:val="pt-BR"/>
        </w:rPr>
        <w:t xml:space="preserve">os e configurações de sistema. Ela geralmente é constituída destas duas subseções: </w:t>
      </w:r>
    </w:p>
    <w:p w14:paraId="594F8D49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Perspectiva do produto</w:t>
      </w:r>
    </w:p>
    <w:p w14:paraId="5BEC04B5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Suposições e dependências]</w:t>
      </w:r>
    </w:p>
    <w:p w14:paraId="087D6FC5" w14:textId="77777777" w:rsidR="00000000" w:rsidRDefault="009456E2">
      <w:pPr>
        <w:pStyle w:val="Ttulo2"/>
        <w:rPr>
          <w:lang w:val="pt-BR"/>
        </w:rPr>
      </w:pPr>
      <w:bookmarkStart w:id="52" w:name="_Toc512930916"/>
      <w:bookmarkStart w:id="53" w:name="_Toc452813591"/>
      <w:bookmarkStart w:id="54" w:name="_Toc436203388"/>
      <w:bookmarkStart w:id="55" w:name="_Toc425054391"/>
      <w:bookmarkStart w:id="56" w:name="_Toc422186484"/>
      <w:bookmarkStart w:id="57" w:name="_Toc346297778"/>
      <w:bookmarkStart w:id="58" w:name="_Toc342757867"/>
      <w:bookmarkStart w:id="59" w:name="_Toc339784266"/>
      <w:bookmarkStart w:id="60" w:name="_Toc339783677"/>
      <w:bookmarkStart w:id="61" w:name="_Toc323533353"/>
      <w:bookmarkStart w:id="62" w:name="_Toc320279476"/>
      <w:bookmarkStart w:id="63" w:name="_Toc320274603"/>
      <w:bookmarkStart w:id="64" w:name="_Toc318088998"/>
      <w:bookmarkStart w:id="65" w:name="_Toc18208275"/>
      <w:r>
        <w:rPr>
          <w:lang w:val="pt-BR"/>
        </w:rPr>
        <w:t>Perspectiva do Produto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F358E24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 xml:space="preserve">[Esta subseção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coloca o produto na perspectiva de outros produtos relacio</w:t>
      </w:r>
      <w:r>
        <w:rPr>
          <w:lang w:val="pt-BR"/>
        </w:rPr>
        <w:t>nados e do ambiente do usuário. Se o produto for independente e totalmente auto-suficiente, exponha isso aqui. Se o produto for um componente de um sistema maior, esta subseção deverá relacionar como esses sistemas interagem e identificar as interfaces rel</w:t>
      </w:r>
      <w:r>
        <w:rPr>
          <w:lang w:val="pt-BR"/>
        </w:rPr>
        <w:t>evantes entre os sistemas. Uma maneira fácil de exibir os principais componentes do sistema maior, suas interconexões e interfaces externas é através de um diagrama de bloco.]</w:t>
      </w:r>
    </w:p>
    <w:p w14:paraId="549AD00C" w14:textId="77777777" w:rsidR="00000000" w:rsidRDefault="009456E2">
      <w:pPr>
        <w:pStyle w:val="Ttulo2"/>
        <w:rPr>
          <w:lang w:val="pt-BR"/>
        </w:rPr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18208276"/>
      <w:r>
        <w:rPr>
          <w:lang w:val="pt-BR"/>
        </w:rPr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522C3573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 xml:space="preserve">[Liste cada fator que afeta os recursos especificados </w:t>
      </w:r>
      <w:r>
        <w:rPr>
          <w:lang w:val="pt-BR"/>
        </w:rPr>
        <w:t xml:space="preserve">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Liste as suposições que, se mudadas, alterarão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>. Por exemplo, uma suposição poderá estabelecer que um sistema operacional específico estará disponível para o hardware projetado para o produto de software. Se o sis</w:t>
      </w:r>
      <w:r>
        <w:rPr>
          <w:lang w:val="pt-BR"/>
        </w:rPr>
        <w:t xml:space="preserve">tema operacional não estiver disponível,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deverá ser mudado.]</w:t>
      </w:r>
    </w:p>
    <w:p w14:paraId="050B557F" w14:textId="77777777" w:rsidR="00000000" w:rsidRDefault="009456E2">
      <w:pPr>
        <w:pStyle w:val="Ttulo1"/>
        <w:ind w:left="1080" w:hanging="360"/>
        <w:rPr>
          <w:sz w:val="20"/>
          <w:szCs w:val="20"/>
          <w:lang w:val="pt-BR"/>
        </w:rPr>
      </w:pPr>
      <w:bookmarkStart w:id="80" w:name="_Toc512930918"/>
      <w:bookmarkStart w:id="81" w:name="_Toc452813596"/>
      <w:bookmarkStart w:id="82" w:name="_Toc436203402"/>
      <w:bookmarkStart w:id="83" w:name="_Toc18208277"/>
      <w:r>
        <w:rPr>
          <w:sz w:val="20"/>
          <w:szCs w:val="20"/>
          <w:lang w:val="pt-BR"/>
        </w:rPr>
        <w:lastRenderedPageBreak/>
        <w:t>Recursos do Produto</w:t>
      </w:r>
      <w:bookmarkEnd w:id="80"/>
      <w:bookmarkEnd w:id="81"/>
      <w:bookmarkEnd w:id="82"/>
      <w:bookmarkEnd w:id="83"/>
    </w:p>
    <w:p w14:paraId="1EDB9F03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 xml:space="preserve">[Liste e descreva brevemente os recursos do produto. Trata-se dos recursos de nível superior do sistema que são necessários para propiciar benefícios aos </w:t>
      </w:r>
      <w:r>
        <w:rPr>
          <w:lang w:val="pt-BR"/>
        </w:rPr>
        <w:t>usuários. Cada recurso é um serviço desejado externamente que normalmente exige uma série de entradas para alcançar os resultados desejados. Por exemplo, um dos recursos de um sistema de rastreamento de problemas poderá ser a capacidade de fornecer relatór</w:t>
      </w:r>
      <w:r>
        <w:rPr>
          <w:lang w:val="pt-BR"/>
        </w:rPr>
        <w:t>ios de tendências. À medida que o modelo de casos de uso for desenvolvido, atualize a descrição para fazer referência aos casos de uso.</w:t>
      </w:r>
    </w:p>
    <w:p w14:paraId="6A700091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 xml:space="preserve">Como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é revisado por muitas pessoas envolvidas, o nível de detalhes deve ser geral o suficiente para</w:t>
      </w:r>
      <w:r>
        <w:rPr>
          <w:lang w:val="pt-BR"/>
        </w:rPr>
        <w:t xml:space="preserve"> que todos entendam. No entanto, devem estar disponíveis detalhes suficientes para fornecer à equipe as informações necessárias para criar um modelo de casos de uso.</w:t>
      </w:r>
    </w:p>
    <w:p w14:paraId="65D2A9A5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Para administrar corretamente a complexidade do aplicativo, recomendamos que, para qualque</w:t>
      </w:r>
      <w:r>
        <w:rPr>
          <w:lang w:val="pt-BR"/>
        </w:rPr>
        <w:t>r novo sistema ou para um incremento feito em um sistema existente, os recursos sejam abstraídos em um nível alto o suficiente para gerar de 25 a 99 resultados. Esses recursos serão a base fundamental do gerenciamento do projeto, do gerenciamento do escopo</w:t>
      </w:r>
      <w:r>
        <w:rPr>
          <w:lang w:val="pt-BR"/>
        </w:rPr>
        <w:t xml:space="preserve"> e da definição do produto. Cada recurso será descrito mais detalhadamente no modelo de casos de uso.</w:t>
      </w:r>
    </w:p>
    <w:p w14:paraId="5DC2F927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Em toda esta seção, cada recurso poderá ser externamente percebido por usuários, operadores e outros sistemas externos. Esses recursos deverão incluir uma</w:t>
      </w:r>
      <w:r>
        <w:rPr>
          <w:lang w:val="pt-BR"/>
        </w:rPr>
        <w:t xml:space="preserve"> descrição da funcionalidade e de todas as questões de usabilidade relevantes que deverão ser abordadas. As seguintes diretrizes se aplicam:</w:t>
      </w:r>
    </w:p>
    <w:p w14:paraId="1BDD41AF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Evite o design. Mantenha as descrições dos recursos em um nível geral. Concentre-se nos recursos necessários e po</w:t>
      </w:r>
      <w:r>
        <w:rPr>
          <w:lang w:val="pt-BR"/>
        </w:rPr>
        <w:t>r que (e não como)</w:t>
      </w:r>
      <w:r>
        <w:rPr>
          <w:lang w:val="pt-BR"/>
        </w:rPr>
        <w:tab/>
        <w:t xml:space="preserve"> eles devem ser implementados.</w:t>
      </w:r>
    </w:p>
    <w:p w14:paraId="122D9B5D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Se estiver usando o kit de ferramentas do Rational RequisitePro, tudo deve ser selecionado como requisitos de tipo para facilitar a consulta e o rastreamento.]</w:t>
      </w:r>
    </w:p>
    <w:p w14:paraId="7AADE884" w14:textId="77777777" w:rsidR="00000000" w:rsidRDefault="009456E2">
      <w:pPr>
        <w:pStyle w:val="Corpodetexto"/>
        <w:rPr>
          <w:lang w:val="pt-BR"/>
        </w:rPr>
      </w:pPr>
    </w:p>
    <w:p w14:paraId="7CBE16D2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[Defina a prioridade dos diferentes recurso</w:t>
      </w:r>
      <w:r>
        <w:rPr>
          <w:lang w:val="pt-BR"/>
        </w:rPr>
        <w:t>s do sistema. Inclua, se for útil, atributos como, por exemplo, estabilidade, benefício, esforço e risco.]</w:t>
      </w:r>
    </w:p>
    <w:p w14:paraId="237E74B2" w14:textId="77777777" w:rsidR="00000000" w:rsidRDefault="009456E2">
      <w:pPr>
        <w:pStyle w:val="Ttulo1"/>
        <w:ind w:left="1080" w:hanging="360"/>
        <w:rPr>
          <w:sz w:val="20"/>
          <w:szCs w:val="20"/>
          <w:lang w:val="pt-BR"/>
        </w:rPr>
      </w:pPr>
      <w:bookmarkStart w:id="84" w:name="_Toc512930919"/>
      <w:bookmarkStart w:id="85" w:name="_Toc452813602"/>
      <w:bookmarkStart w:id="86" w:name="_Toc436203408"/>
      <w:bookmarkStart w:id="87" w:name="_Toc18208278"/>
      <w:r>
        <w:rPr>
          <w:sz w:val="20"/>
          <w:szCs w:val="20"/>
          <w:lang w:val="pt-BR"/>
        </w:rPr>
        <w:t>Outros Requisitos do Produto</w:t>
      </w:r>
      <w:bookmarkEnd w:id="84"/>
      <w:bookmarkEnd w:id="85"/>
      <w:bookmarkEnd w:id="86"/>
      <w:bookmarkEnd w:id="87"/>
    </w:p>
    <w:p w14:paraId="454F94A0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 xml:space="preserve">[Liste com detalhes os padrões aplicáveis, os requisitos de hardware ou de plataforma, os requisitos de desempenho e os </w:t>
      </w:r>
      <w:r>
        <w:rPr>
          <w:lang w:val="pt-BR"/>
        </w:rPr>
        <w:t>requisitos ambientais.]</w:t>
      </w:r>
    </w:p>
    <w:p w14:paraId="19058E4D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Defina as faixas de qualidade para desempenho, robustez, tolerância a erros, usabilidade e características semelhantes que não são capturadas no Conjunto de Recursos.</w:t>
      </w:r>
    </w:p>
    <w:p w14:paraId="0530E117" w14:textId="77777777" w:rsidR="00000000" w:rsidRDefault="009456E2">
      <w:pPr>
        <w:pStyle w:val="InfoBlue"/>
        <w:rPr>
          <w:lang w:val="pt-BR"/>
        </w:rPr>
      </w:pPr>
      <w:bookmarkStart w:id="88" w:name="_Toc452813607"/>
      <w:bookmarkStart w:id="89" w:name="_Toc436203413"/>
      <w:r>
        <w:rPr>
          <w:lang w:val="pt-BR"/>
        </w:rPr>
        <w:t>Mencione quaisquer restrições de design, restrições externas ou o</w:t>
      </w:r>
      <w:r>
        <w:rPr>
          <w:lang w:val="pt-BR"/>
        </w:rPr>
        <w:t>utras dependências.</w:t>
      </w:r>
    </w:p>
    <w:p w14:paraId="3F37DCEA" w14:textId="77777777" w:rsidR="00000000" w:rsidRDefault="009456E2">
      <w:pPr>
        <w:pStyle w:val="InfoBlue"/>
        <w:rPr>
          <w:lang w:val="pt-BR"/>
        </w:rPr>
      </w:pPr>
      <w:r>
        <w:rPr>
          <w:lang w:val="pt-BR"/>
        </w:rPr>
        <w:t>Defina quaisquer requisitos de documentação específicos, incluindo requisitos de manuais do usuário, Ajuda on-line, instalação, rotulação e de embalagem.</w:t>
      </w:r>
    </w:p>
    <w:p w14:paraId="5D22C144" w14:textId="77777777" w:rsidR="00CF5953" w:rsidRDefault="009456E2">
      <w:pPr>
        <w:pStyle w:val="InfoBlue"/>
        <w:rPr>
          <w:lang w:val="pt-BR"/>
        </w:rPr>
      </w:pPr>
      <w:r>
        <w:rPr>
          <w:lang w:val="pt-BR"/>
        </w:rPr>
        <w:t>Defina a prioridade desses outros requisitos do produto. Inclua, se for útil, atri</w:t>
      </w:r>
      <w:r>
        <w:rPr>
          <w:lang w:val="pt-BR"/>
        </w:rPr>
        <w:t>butos como, por exemplo, estabilidade, benefício, esforço e risco.]</w:t>
      </w:r>
      <w:bookmarkEnd w:id="88"/>
      <w:r>
        <w:rPr>
          <w:rStyle w:val="tw4winInternal"/>
          <w:lang w:val="pt-BR"/>
        </w:rPr>
        <w:t xml:space="preserve"> </w:t>
      </w:r>
      <w:bookmarkEnd w:id="89"/>
    </w:p>
    <w:sectPr w:rsidR="00CF5953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B2439" w14:textId="77777777" w:rsidR="009456E2" w:rsidRDefault="009456E2">
      <w:pPr>
        <w:spacing w:line="240" w:lineRule="auto"/>
      </w:pPr>
      <w:r>
        <w:separator/>
      </w:r>
    </w:p>
  </w:endnote>
  <w:endnote w:type="continuationSeparator" w:id="0">
    <w:p w14:paraId="37814C91" w14:textId="77777777" w:rsidR="009456E2" w:rsidRDefault="009456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52F5C2DF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C82CD2" w14:textId="77777777" w:rsidR="00000000" w:rsidRDefault="009456E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6C64AE" w14:textId="77777777" w:rsidR="00000000" w:rsidRDefault="009456E2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CF5953" w:rsidRPr="00CF5953">
            <w:rPr>
              <w:b/>
              <w:bCs/>
            </w:rPr>
            <w:t xml:space="preserve">&lt;Nome da </w:t>
          </w:r>
          <w:r w:rsidR="00CF5953">
            <w:t>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F595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5F52BC" w14:textId="77777777" w:rsidR="00000000" w:rsidRDefault="009456E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aPgina"/>
              <w:lang w:val="pt-BR"/>
            </w:rPr>
            <w:fldChar w:fldCharType="begin"/>
          </w:r>
          <w:r>
            <w:rPr>
              <w:rStyle w:val="NmerodaPgina"/>
              <w:lang w:val="pt-BR"/>
            </w:rPr>
            <w:instrText xml:space="preserve"> PAGE </w:instrText>
          </w:r>
          <w:r>
            <w:rPr>
              <w:rStyle w:val="NmerodaPgina"/>
              <w:lang w:val="pt-BR"/>
            </w:rPr>
            <w:fldChar w:fldCharType="separate"/>
          </w:r>
          <w:r w:rsidR="00CF5953">
            <w:rPr>
              <w:rStyle w:val="NmerodaPgina"/>
              <w:noProof/>
              <w:lang w:val="pt-BR"/>
            </w:rPr>
            <w:t>7</w:t>
          </w:r>
          <w:r>
            <w:rPr>
              <w:rStyle w:val="NmerodaPgina"/>
              <w:lang w:val="pt-BR"/>
            </w:rPr>
            <w:fldChar w:fldCharType="end"/>
          </w:r>
        </w:p>
      </w:tc>
    </w:tr>
  </w:tbl>
  <w:p w14:paraId="3941D747" w14:textId="77777777" w:rsidR="00000000" w:rsidRDefault="009456E2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3DBA8" w14:textId="77777777" w:rsidR="009456E2" w:rsidRDefault="009456E2">
      <w:pPr>
        <w:spacing w:line="240" w:lineRule="auto"/>
      </w:pPr>
      <w:r>
        <w:separator/>
      </w:r>
    </w:p>
  </w:footnote>
  <w:footnote w:type="continuationSeparator" w:id="0">
    <w:p w14:paraId="5AB97165" w14:textId="77777777" w:rsidR="009456E2" w:rsidRDefault="009456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42305" w14:textId="77777777" w:rsidR="00000000" w:rsidRDefault="009456E2">
    <w:pPr>
      <w:rPr>
        <w:sz w:val="24"/>
        <w:szCs w:val="24"/>
      </w:rPr>
    </w:pPr>
  </w:p>
  <w:p w14:paraId="2BF03A1B" w14:textId="77777777" w:rsidR="00000000" w:rsidRDefault="009456E2">
    <w:pPr>
      <w:pBdr>
        <w:top w:val="single" w:sz="6" w:space="1" w:color="auto"/>
      </w:pBdr>
      <w:rPr>
        <w:sz w:val="24"/>
        <w:szCs w:val="24"/>
      </w:rPr>
    </w:pPr>
  </w:p>
  <w:p w14:paraId="39F1D5A2" w14:textId="77777777" w:rsidR="00000000" w:rsidRDefault="009456E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CF5953" w:rsidRPr="00CF5953">
      <w:rPr>
        <w:rFonts w:ascii="Arial" w:hAnsi="Arial"/>
        <w:sz w:val="36"/>
        <w:szCs w:val="36"/>
      </w:rPr>
      <w:t xml:space="preserve">&lt;Nome da </w:t>
    </w:r>
    <w:r w:rsidR="00CF5953"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0D9D67B2" w14:textId="77777777" w:rsidR="00000000" w:rsidRDefault="009456E2">
    <w:pPr>
      <w:pBdr>
        <w:bottom w:val="single" w:sz="6" w:space="1" w:color="auto"/>
      </w:pBdr>
      <w:jc w:val="right"/>
      <w:rPr>
        <w:sz w:val="24"/>
        <w:szCs w:val="24"/>
      </w:rPr>
    </w:pPr>
  </w:p>
  <w:p w14:paraId="6A9FC1D9" w14:textId="77777777" w:rsidR="00000000" w:rsidRDefault="009456E2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181C5156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0555B2" w14:textId="77777777" w:rsidR="00000000" w:rsidRDefault="009456E2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SUBJECT  \* MERGEFORMAT </w:instrText>
          </w:r>
          <w:r>
            <w:rPr>
              <w:b/>
              <w:bCs/>
            </w:rPr>
            <w:fldChar w:fldCharType="separate"/>
          </w:r>
          <w:r w:rsidR="00CF5953" w:rsidRPr="00CF5953">
            <w:t xml:space="preserve">&lt;Nome do </w:t>
          </w:r>
          <w:r w:rsidR="00CF5953">
            <w:rPr>
              <w:b/>
              <w:bCs/>
            </w:rPr>
            <w:t>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B57A29" w14:textId="77777777" w:rsidR="00000000" w:rsidRDefault="009456E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632430E4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690CF0" w14:textId="77777777" w:rsidR="00000000" w:rsidRDefault="009456E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F5953">
            <w:t>Visão (Projeto Pequeno)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220B9D" w14:textId="77777777" w:rsidR="00000000" w:rsidRDefault="009456E2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</w:t>
          </w:r>
          <w:r>
            <w:rPr>
              <w:lang w:val="pt-BR"/>
            </w:rPr>
            <w:t>:  &lt;dd/mmm/aa&gt;</w:t>
          </w:r>
        </w:p>
      </w:tc>
    </w:tr>
    <w:tr w:rsidR="00000000" w14:paraId="59D6DA4D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E749721" w14:textId="77777777" w:rsidR="00000000" w:rsidRDefault="009456E2">
          <w:pPr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14:paraId="2281ABFE" w14:textId="77777777" w:rsidR="00000000" w:rsidRDefault="009456E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29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53"/>
    <w:rsid w:val="009456E2"/>
    <w:rsid w:val="00C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BDD16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i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a/Drive%20IFAM/ifam/aulas/pds%202015-2/template%20rup/req/rup_vision_sp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</TotalTime>
  <Pages>7</Pages>
  <Words>1930</Words>
  <Characters>10427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Visão (Projeto Pequeno)</vt:lpstr>
    </vt:vector>
  </TitlesOfParts>
  <Company>&lt;Nome da Empresa&gt;</Company>
  <LinksUpToDate>false</LinksUpToDate>
  <CharactersWithSpaces>12333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Usuário do Microsoft Office</dc:creator>
  <cp:keywords/>
  <dc:description/>
  <cp:lastModifiedBy>Usuário do Microsoft Office</cp:lastModifiedBy>
  <cp:revision>1</cp:revision>
  <cp:lastPrinted>2001-03-15T18:26:00Z</cp:lastPrinted>
  <dcterms:created xsi:type="dcterms:W3CDTF">2018-08-16T02:54:00Z</dcterms:created>
  <dcterms:modified xsi:type="dcterms:W3CDTF">2018-08-16T02:55:00Z</dcterms:modified>
</cp:coreProperties>
</file>